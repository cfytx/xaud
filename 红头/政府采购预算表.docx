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政府采购预算表</w:t>
      </w:r>
    </w:p>
    <w:tbl>
      <w:tblPr>
        <w:tblStyle w:val="4"/>
        <w:tblpPr w:leftFromText="180" w:rightFromText="180" w:vertAnchor="text" w:horzAnchor="page" w:tblpX="883" w:tblpY="875"/>
        <w:tblOverlap w:val="never"/>
        <w:tblW w:w="15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830"/>
        <w:gridCol w:w="1425"/>
        <w:gridCol w:w="645"/>
        <w:gridCol w:w="705"/>
        <w:gridCol w:w="585"/>
        <w:gridCol w:w="656"/>
        <w:gridCol w:w="927"/>
        <w:gridCol w:w="967"/>
        <w:gridCol w:w="1249"/>
        <w:gridCol w:w="1046"/>
        <w:gridCol w:w="870"/>
        <w:gridCol w:w="915"/>
        <w:gridCol w:w="660"/>
        <w:gridCol w:w="825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75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序号</w:t>
            </w:r>
          </w:p>
        </w:tc>
        <w:tc>
          <w:tcPr>
            <w:tcW w:w="3255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45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是否集中采购</w:t>
            </w:r>
          </w:p>
        </w:tc>
        <w:tc>
          <w:tcPr>
            <w:tcW w:w="705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规格要求</w:t>
            </w:r>
          </w:p>
        </w:tc>
        <w:tc>
          <w:tcPr>
            <w:tcW w:w="585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数量</w:t>
            </w:r>
          </w:p>
        </w:tc>
        <w:tc>
          <w:tcPr>
            <w:tcW w:w="656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计量单位</w:t>
            </w:r>
          </w:p>
        </w:tc>
        <w:tc>
          <w:tcPr>
            <w:tcW w:w="8179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资金来源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需求时间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7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83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采购项目</w:t>
            </w:r>
          </w:p>
        </w:tc>
        <w:tc>
          <w:tcPr>
            <w:tcW w:w="1425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采购目录</w:t>
            </w:r>
          </w:p>
        </w:tc>
        <w:tc>
          <w:tcPr>
            <w:tcW w:w="64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70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56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27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总计</w:t>
            </w:r>
          </w:p>
        </w:tc>
        <w:tc>
          <w:tcPr>
            <w:tcW w:w="326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财政拨款（补助）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outlineLvl w:val="9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预算外资金</w:t>
            </w:r>
          </w:p>
        </w:tc>
        <w:tc>
          <w:tcPr>
            <w:tcW w:w="9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outlineLvl w:val="9"/>
              <w:rPr>
                <w:rFonts w:hint="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纳入预算管理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的政府性基金</w:t>
            </w:r>
          </w:p>
        </w:tc>
        <w:tc>
          <w:tcPr>
            <w:tcW w:w="66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事业单位经营收入</w:t>
            </w:r>
          </w:p>
        </w:tc>
        <w:tc>
          <w:tcPr>
            <w:tcW w:w="82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上年专项结算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其他自由资金</w:t>
            </w:r>
          </w:p>
        </w:tc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7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83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42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0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56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27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22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财政拨款（补助）</w:t>
            </w:r>
          </w:p>
        </w:tc>
        <w:tc>
          <w:tcPr>
            <w:tcW w:w="104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纳入预算管理收费收入安排的拨款</w:t>
            </w:r>
          </w:p>
        </w:tc>
        <w:tc>
          <w:tcPr>
            <w:tcW w:w="87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47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83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42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4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0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56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27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公用经费定额资金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  <w:t>财政安排的专项资金</w:t>
            </w:r>
          </w:p>
        </w:tc>
        <w:tc>
          <w:tcPr>
            <w:tcW w:w="1046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24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6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楼道美化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PVC UV雕刻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批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19.9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19.9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集体办公装备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集体办公装备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位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室外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LED全彩显示屏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室外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LED全彩显示屏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块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粉笔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白色、彩色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箱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校园地基塌陷工程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教师单人用床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教师单人用床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支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办公室饮水机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办公室饮水机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台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学生课桌凳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学生课桌凳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500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套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27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27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大功率音响系统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大功率音响系统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套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3.5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升旗设备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升旗设备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套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办公室书柜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办公室书柜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支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学生宿舍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鞋架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120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个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1.2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1.2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校园文化部室建设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雕刻、画面装饰</w:t>
            </w:r>
          </w:p>
        </w:tc>
        <w:tc>
          <w:tcPr>
            <w:tcW w:w="6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是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5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37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  <w:t>条</w:t>
            </w:r>
          </w:p>
        </w:tc>
        <w:tc>
          <w:tcPr>
            <w:tcW w:w="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0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2018.08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单位名称：</w: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</w:t>
      </w:r>
      <w:r>
        <w:rPr>
          <w:rFonts w:hint="eastAsia"/>
          <w:sz w:val="28"/>
          <w:szCs w:val="28"/>
          <w:lang w:eastAsia="zh-CN"/>
        </w:rPr>
        <w:t>单位：万元</w:t>
      </w:r>
      <w:r>
        <w:rPr>
          <w:rFonts w:hint="eastAsia"/>
          <w:sz w:val="28"/>
          <w:szCs w:val="28"/>
          <w:lang w:val="en-US" w:eastAsia="zh-CN"/>
        </w:rPr>
        <w:t xml:space="preserve">    2018年度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单位负责人签字：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                                    主管单位: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政府采购计划表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填报单位：</w:t>
      </w:r>
    </w:p>
    <w:tbl>
      <w:tblPr>
        <w:tblStyle w:val="4"/>
        <w:tblW w:w="14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2145"/>
        <w:gridCol w:w="1418"/>
        <w:gridCol w:w="1417"/>
        <w:gridCol w:w="1418"/>
        <w:gridCol w:w="1418"/>
        <w:gridCol w:w="1418"/>
        <w:gridCol w:w="1419"/>
        <w:gridCol w:w="1418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采购内容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采购品名称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预算单价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预算金额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资金来源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采购时间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拟采购方式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45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单位负责人：                   单位审核人:                   经办人：</w:t>
      </w:r>
    </w:p>
    <w:sectPr>
      <w:pgSz w:w="16838" w:h="11906" w:orient="landscape"/>
      <w:pgMar w:top="1236" w:right="1440" w:bottom="896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E2AA4"/>
    <w:rsid w:val="01A90E2D"/>
    <w:rsid w:val="0ABF65FC"/>
    <w:rsid w:val="0CCC1312"/>
    <w:rsid w:val="133D030D"/>
    <w:rsid w:val="185D7BBF"/>
    <w:rsid w:val="1C7F4F77"/>
    <w:rsid w:val="1F113E8B"/>
    <w:rsid w:val="2EAE2AA4"/>
    <w:rsid w:val="380F140D"/>
    <w:rsid w:val="3CC71E27"/>
    <w:rsid w:val="403124D1"/>
    <w:rsid w:val="46310385"/>
    <w:rsid w:val="4D4E4B4D"/>
    <w:rsid w:val="4E0045DE"/>
    <w:rsid w:val="52707110"/>
    <w:rsid w:val="669D704F"/>
    <w:rsid w:val="6D535020"/>
    <w:rsid w:val="7CED544E"/>
    <w:rsid w:val="7E86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2018-07-06T02:09:00Z</dcterms:created>
  <dc:creator>冷暖自知</dc:creator>
  <cp:lastModifiedBy>冷暖自知</cp:lastModifiedBy>
  <cp:lastPrinted>2018-07-30T03:31:00Z</cp:lastPrinted>
  <dcterms:modified xsi:type="dcterms:W3CDTF">2018-10-09T02:26:59Z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